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  <w:t>登陆</w:t>
      </w:r>
    </w:p>
    <w:tbl>
      <w:tblPr>
        <w:tblStyle w:val="3"/>
        <w:tblW w:w="97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21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3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参数名称</w:t>
            </w: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userAccount</w:t>
            </w: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00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userPassword</w:t>
            </w: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000000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000000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"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用户类型1（护工）2（主管）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2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59" w:hRule="atLeast"/>
        </w:trPr>
        <w:tc>
          <w:tcPr>
            <w:tcW w:w="97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"message": "成功",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"userLevelName": "高级护理员",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"workingYears ": "XXXX年XX月XX日",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"superiorName": "cbd"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840" w:firstLineChars="40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userPortrait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": "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http://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</w:pPr>
      <w:r>
        <w:rPr>
          <w:rFonts w:hint="eastAsia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  <w:t>2.今日任务列表</w:t>
      </w:r>
    </w:p>
    <w:tbl>
      <w:tblPr>
        <w:tblStyle w:val="3"/>
        <w:tblW w:w="97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212"/>
        <w:gridCol w:w="1077"/>
        <w:gridCol w:w="44"/>
        <w:gridCol w:w="326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3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参数名称</w:t>
            </w:r>
          </w:p>
        </w:tc>
        <w:tc>
          <w:tcPr>
            <w:tcW w:w="16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16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状态码</w:t>
            </w:r>
          </w:p>
        </w:tc>
        <w:tc>
          <w:tcPr>
            <w:tcW w:w="15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2000</w:t>
            </w:r>
          </w:p>
        </w:tc>
        <w:tc>
          <w:tcPr>
            <w:tcW w:w="737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3000</w:t>
            </w:r>
          </w:p>
        </w:tc>
        <w:tc>
          <w:tcPr>
            <w:tcW w:w="737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"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  <w:t>wardNumber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24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1A1A1A"/>
                <w:spacing w:val="0"/>
                <w:sz w:val="20"/>
                <w:szCs w:val="20"/>
                <w:u w:val="none"/>
                <w:shd w:val="clear" w:color="auto" w:fill="FFFFAB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59" w:hRule="atLeast"/>
        </w:trPr>
        <w:tc>
          <w:tcPr>
            <w:tcW w:w="97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"message": "成功",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"name": "张奶奶",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"task": "服用胰岛素",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"state": 0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default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“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id</w:t>
            </w:r>
            <w:r>
              <w:rPr>
                <w:rFonts w:hint="default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”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"name": "李奶奶",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"task": "服用胰岛素",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"state": 1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default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“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id</w:t>
            </w:r>
            <w:r>
              <w:rPr>
                <w:rFonts w:hint="default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”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]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</w:pPr>
      <w:r>
        <w:rPr>
          <w:rFonts w:hint="eastAsia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  <w:t>3.明日任务列表</w:t>
      </w:r>
    </w:p>
    <w:tbl>
      <w:tblPr>
        <w:tblStyle w:val="3"/>
        <w:tblW w:w="97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21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3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参数名称</w:t>
            </w: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userId</w:t>
            </w:r>
          </w:p>
        </w:tc>
        <w:tc>
          <w:tcPr>
            <w:tcW w:w="16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"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u w:val="none"/>
                <w:lang w:val="en-US" w:eastAsia="zh-CN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59" w:hRule="atLeast"/>
        </w:trPr>
        <w:tc>
          <w:tcPr>
            <w:tcW w:w="97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"message": "成功",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260" w:firstLineChars="60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</w:pPr>
      <w:r>
        <w:rPr>
          <w:rFonts w:hint="eastAsia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  <w:t>4.房间列表</w:t>
      </w:r>
    </w:p>
    <w:tbl>
      <w:tblPr>
        <w:tblStyle w:val="3"/>
        <w:tblW w:w="97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212"/>
        <w:gridCol w:w="1077"/>
        <w:gridCol w:w="4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3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调用方法</w:t>
            </w:r>
          </w:p>
        </w:tc>
        <w:tc>
          <w:tcPr>
            <w:tcW w:w="84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参数名称</w:t>
            </w:r>
          </w:p>
        </w:tc>
        <w:tc>
          <w:tcPr>
            <w:tcW w:w="16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id</w:t>
            </w:r>
          </w:p>
        </w:tc>
        <w:tc>
          <w:tcPr>
            <w:tcW w:w="16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spacing w:val="0"/>
                <w:position w:val="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3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</w:pPr>
          </w:p>
        </w:tc>
        <w:tc>
          <w:tcPr>
            <w:tcW w:w="16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</w:pP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spacing w:val="0"/>
                <w:position w:val="0"/>
                <w:shd w:val="clear" w:color="auto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状态码</w:t>
            </w:r>
          </w:p>
        </w:tc>
        <w:tc>
          <w:tcPr>
            <w:tcW w:w="150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2000</w:t>
            </w:r>
          </w:p>
        </w:tc>
        <w:tc>
          <w:tcPr>
            <w:tcW w:w="737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color="auto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7" w:hRule="atLeast"/>
        </w:trPr>
        <w:tc>
          <w:tcPr>
            <w:tcW w:w="24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3000</w:t>
            </w:r>
          </w:p>
        </w:tc>
        <w:tc>
          <w:tcPr>
            <w:tcW w:w="737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: "</w:t>
            </w: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3" w:hRule="atLeast"/>
        </w:trPr>
        <w:tc>
          <w:tcPr>
            <w:tcW w:w="97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color="auto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48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7" w:hRule="atLeast"/>
        </w:trPr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</w:pPr>
            <w:r>
              <w:rPr>
                <w:rFonts w:hint="eastAsia" w:cs="Calibri"/>
                <w:color w:val="auto"/>
                <w:spacing w:val="0"/>
                <w:position w:val="0"/>
                <w:sz w:val="21"/>
                <w:shd w:val="clear" w:color="auto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59" w:hRule="atLeast"/>
        </w:trPr>
        <w:tc>
          <w:tcPr>
            <w:tcW w:w="97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"message": "成功",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    "name": "张三",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    "name": "张三",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color="auto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cs="Calibri"/>
          <w:b/>
          <w:color w:val="auto"/>
          <w:spacing w:val="0"/>
          <w:position w:val="0"/>
          <w:sz w:val="32"/>
          <w:shd w:val="clear" w:color="auto" w:fill="auto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573A8"/>
    <w:multiLevelType w:val="singleLevel"/>
    <w:tmpl w:val="86E57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60E3B"/>
    <w:rsid w:val="107A412C"/>
    <w:rsid w:val="15760E3B"/>
    <w:rsid w:val="2B37725D"/>
    <w:rsid w:val="6D5350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ima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2018-06-04T12:35:00Z</dcterms:created>
  <dc:creator>冰原1427448978</dc:creator>
  <cp:lastModifiedBy>冰原1427448978</cp:lastModifiedBy>
  <dcterms:modified xsi:type="dcterms:W3CDTF">2018-06-04T13:43:26Z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